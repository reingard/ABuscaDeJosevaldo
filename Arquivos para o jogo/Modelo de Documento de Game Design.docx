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023" w:type="dxa"/>
        <w:tblLook w:val="01E0" w:firstRow="1" w:lastRow="1" w:firstColumn="1" w:lastColumn="1" w:noHBand="0" w:noVBand="0"/>
      </w:tblPr>
      <w:tblGrid>
        <w:gridCol w:w="11023"/>
      </w:tblGrid>
      <w:tr w:rsidR="00EA6A4C" w:rsidRPr="00A07894" w:rsidTr="00D36A2D">
        <w:trPr>
          <w:trHeight w:val="484"/>
        </w:trPr>
        <w:tc>
          <w:tcPr>
            <w:tcW w:w="11023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EA6A4C" w:rsidRPr="00A07894" w:rsidRDefault="00E44FEB" w:rsidP="00A07894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FFFFFF"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color w:val="FFFFFF"/>
                <w:szCs w:val="24"/>
              </w:rPr>
              <w:t>Modelo de Documento de Game Design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D9D9D9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Título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E161BB" w:rsidRDefault="00E161BB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E161BB">
              <w:rPr>
                <w:rFonts w:asciiTheme="minorHAnsi" w:hAnsiTheme="minorHAnsi" w:cs="Arial"/>
                <w:szCs w:val="24"/>
              </w:rPr>
              <w:t xml:space="preserve">A busca de </w:t>
            </w:r>
            <w:r>
              <w:rPr>
                <w:rFonts w:asciiTheme="minorHAnsi" w:hAnsiTheme="minorHAnsi" w:cs="Arial"/>
                <w:szCs w:val="24"/>
              </w:rPr>
              <w:t>J</w:t>
            </w:r>
            <w:r w:rsidRPr="00E161BB">
              <w:rPr>
                <w:rFonts w:asciiTheme="minorHAnsi" w:hAnsiTheme="minorHAnsi" w:cs="Arial"/>
                <w:szCs w:val="24"/>
              </w:rPr>
              <w:t>osevaldo</w:t>
            </w:r>
          </w:p>
        </w:tc>
      </w:tr>
      <w:tr w:rsidR="00EA6A4C" w:rsidRPr="00A07894" w:rsidTr="00D36A2D">
        <w:trPr>
          <w:trHeight w:val="315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Breve Descrição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E47877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Nesta jornada, josevaldo procura pelo assassino de seu avô, o barão vermelho, e tem várias dificuldades pelo caminho.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Tipo de Jogo / Gênero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333AFA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Plataforma/aventura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Plataforma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333AFA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Exclusivo para computador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Público-alvo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2341CF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Adolescentes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Cenário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16103D" w:rsidRDefault="0016103D" w:rsidP="00A07894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</w:rPr>
              <w:t>P</w:t>
            </w:r>
            <w:bookmarkStart w:id="0" w:name="_GoBack"/>
            <w:bookmarkEnd w:id="0"/>
            <w:r w:rsidRPr="0016103D">
              <w:rPr>
                <w:rFonts w:asciiTheme="minorHAnsi" w:hAnsiTheme="minorHAnsi" w:cs="Arial"/>
                <w:szCs w:val="24"/>
              </w:rPr>
              <w:t>rédio</w:t>
            </w:r>
            <w:r>
              <w:rPr>
                <w:rFonts w:asciiTheme="minorHAnsi" w:hAnsiTheme="minorHAnsi" w:cs="Arial"/>
                <w:szCs w:val="24"/>
                <w:lang w:val="en-US"/>
              </w:rPr>
              <w:t xml:space="preserve"> Beat Up </w:t>
            </w:r>
            <w:r w:rsidRPr="0016103D">
              <w:rPr>
                <w:rFonts w:asciiTheme="minorHAnsi" w:hAnsiTheme="minorHAnsi" w:cs="Arial"/>
                <w:szCs w:val="24"/>
                <w:lang w:val="en-US"/>
              </w:rPr>
              <w:t>(</w:t>
            </w:r>
            <w:r w:rsidR="00945961" w:rsidRPr="0016103D">
              <w:rPr>
                <w:rFonts w:asciiTheme="minorHAnsi" w:hAnsiTheme="minorHAnsi" w:cs="Arial"/>
                <w:szCs w:val="24"/>
                <w:lang w:val="en-US"/>
              </w:rPr>
              <w:t>fase 1</w:t>
            </w:r>
            <w:r w:rsidR="003C07DA" w:rsidRPr="0016103D">
              <w:rPr>
                <w:rFonts w:asciiTheme="minorHAnsi" w:hAnsiTheme="minorHAnsi" w:cs="Arial"/>
                <w:szCs w:val="24"/>
                <w:lang w:val="en-US"/>
              </w:rPr>
              <w:t>)</w:t>
            </w:r>
          </w:p>
          <w:p w:rsidR="003C07DA" w:rsidRPr="00A07894" w:rsidRDefault="00A07894" w:rsidP="00A07894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 xml:space="preserve">Boate </w:t>
            </w:r>
            <w:r w:rsidR="00A9000F">
              <w:rPr>
                <w:rFonts w:asciiTheme="minorHAnsi" w:hAnsiTheme="minorHAnsi" w:cs="Arial"/>
                <w:szCs w:val="24"/>
              </w:rPr>
              <w:t>Kiss</w:t>
            </w:r>
            <w:r w:rsidR="00945961">
              <w:rPr>
                <w:rFonts w:asciiTheme="minorHAnsi" w:hAnsiTheme="minorHAnsi" w:cs="Arial"/>
                <w:szCs w:val="24"/>
              </w:rPr>
              <w:t xml:space="preserve"> (fase 2</w:t>
            </w:r>
            <w:r w:rsidRPr="00A07894">
              <w:rPr>
                <w:rFonts w:asciiTheme="minorHAnsi" w:hAnsiTheme="minorHAnsi" w:cs="Arial"/>
                <w:szCs w:val="24"/>
              </w:rPr>
              <w:t>)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Descrição longa</w:t>
            </w:r>
          </w:p>
        </w:tc>
      </w:tr>
      <w:tr w:rsidR="00EA6A4C" w:rsidRPr="00A07894" w:rsidTr="00D36A2D">
        <w:trPr>
          <w:trHeight w:val="613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A07894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 xml:space="preserve">O jogo </w:t>
            </w:r>
            <w:r w:rsidR="00E161BB">
              <w:rPr>
                <w:rFonts w:asciiTheme="minorHAnsi" w:hAnsiTheme="minorHAnsi" w:cs="Arial"/>
                <w:szCs w:val="24"/>
              </w:rPr>
              <w:t>conta a história de Josevaldo</w:t>
            </w:r>
            <w:r w:rsidRPr="00A07894">
              <w:rPr>
                <w:rFonts w:asciiTheme="minorHAnsi" w:hAnsiTheme="minorHAnsi" w:cs="Arial"/>
                <w:szCs w:val="24"/>
              </w:rPr>
              <w:t xml:space="preserve">, que foi abandonado pelo pai aos 5 anos e foi deixado com o avô, dono da academia </w:t>
            </w:r>
            <w:r w:rsidRPr="00C56016">
              <w:rPr>
                <w:rFonts w:asciiTheme="minorHAnsi" w:hAnsiTheme="minorHAnsi" w:cs="Arial"/>
                <w:szCs w:val="24"/>
              </w:rPr>
              <w:t>punch</w:t>
            </w:r>
            <w:r w:rsidRPr="00A07894">
              <w:rPr>
                <w:rFonts w:asciiTheme="minorHAnsi" w:hAnsiTheme="minorHAnsi" w:cs="Arial"/>
                <w:szCs w:val="24"/>
              </w:rPr>
              <w:t>. Desde jovem ele via as lutas do loc</w:t>
            </w:r>
            <w:r w:rsidR="0078527D">
              <w:rPr>
                <w:rFonts w:asciiTheme="minorHAnsi" w:hAnsiTheme="minorHAnsi" w:cs="Arial"/>
                <w:szCs w:val="24"/>
              </w:rPr>
              <w:t>al e logo ficou hábil na arte da cobra(letal e veloz)</w:t>
            </w:r>
            <w:r w:rsidRPr="00A07894">
              <w:rPr>
                <w:rFonts w:asciiTheme="minorHAnsi" w:hAnsiTheme="minorHAnsi" w:cs="Arial"/>
                <w:szCs w:val="24"/>
              </w:rPr>
              <w:t>, o tipo de arte que é ensinada na academia, quando chega a fase adulta, o braço direito da academia, o barão vermelho, assassina o avô do ninja preto, e ele treina para a sua vingança, dois anos depois</w:t>
            </w:r>
            <w:r w:rsidR="00E161BB">
              <w:rPr>
                <w:rFonts w:asciiTheme="minorHAnsi" w:hAnsiTheme="minorHAnsi" w:cs="Arial"/>
                <w:szCs w:val="24"/>
              </w:rPr>
              <w:t>, já tornado o ninja preto</w:t>
            </w:r>
            <w:r w:rsidRPr="00A07894">
              <w:rPr>
                <w:rFonts w:asciiTheme="minorHAnsi" w:hAnsiTheme="minorHAnsi" w:cs="Arial"/>
                <w:szCs w:val="24"/>
              </w:rPr>
              <w:t>,</w:t>
            </w:r>
            <w:r w:rsidR="0078527D">
              <w:rPr>
                <w:rFonts w:asciiTheme="minorHAnsi" w:hAnsiTheme="minorHAnsi" w:cs="Arial"/>
                <w:szCs w:val="24"/>
              </w:rPr>
              <w:t xml:space="preserve"> procura pelo ajudante do barão (ninja verde), e quando o encontra,</w:t>
            </w:r>
            <w:r w:rsidRPr="00A07894">
              <w:rPr>
                <w:rFonts w:asciiTheme="minorHAnsi" w:hAnsiTheme="minorHAnsi" w:cs="Arial"/>
                <w:szCs w:val="24"/>
              </w:rPr>
              <w:t xml:space="preserve"> </w:t>
            </w:r>
            <w:r w:rsidR="0078527D">
              <w:rPr>
                <w:rFonts w:asciiTheme="minorHAnsi" w:hAnsiTheme="minorHAnsi" w:cs="Arial"/>
                <w:szCs w:val="24"/>
              </w:rPr>
              <w:t>ouve</w:t>
            </w:r>
            <w:r w:rsidRPr="00A07894">
              <w:rPr>
                <w:rFonts w:asciiTheme="minorHAnsi" w:hAnsiTheme="minorHAnsi" w:cs="Arial"/>
                <w:szCs w:val="24"/>
              </w:rPr>
              <w:t xml:space="preserve"> que o barão vermelho está na boate </w:t>
            </w:r>
            <w:r w:rsidR="00A9000F">
              <w:rPr>
                <w:rFonts w:asciiTheme="minorHAnsi" w:hAnsiTheme="minorHAnsi" w:cs="Arial"/>
                <w:szCs w:val="24"/>
              </w:rPr>
              <w:t>Kiss</w:t>
            </w:r>
            <w:r>
              <w:rPr>
                <w:rFonts w:asciiTheme="minorHAnsi" w:hAnsiTheme="minorHAnsi" w:cs="Arial"/>
                <w:szCs w:val="24"/>
              </w:rPr>
              <w:t>, e ele se infiltra lá e descobre que ele tem ninjas brancos como ajudantes. Depois de derrotá-los, ele chega a sala do barão</w:t>
            </w:r>
            <w:r w:rsidR="00E47877">
              <w:rPr>
                <w:rFonts w:asciiTheme="minorHAnsi" w:hAnsiTheme="minorHAnsi" w:cs="Arial"/>
                <w:szCs w:val="24"/>
              </w:rPr>
              <w:t xml:space="preserve"> e encontra ele, porém ele </w:t>
            </w:r>
            <w:r w:rsidR="00001CEE">
              <w:rPr>
                <w:rFonts w:asciiTheme="minorHAnsi" w:hAnsiTheme="minorHAnsi" w:cs="Arial"/>
                <w:szCs w:val="24"/>
              </w:rPr>
              <w:t>está sem kunais e o barão acaba fugindo.</w:t>
            </w:r>
          </w:p>
        </w:tc>
      </w:tr>
      <w:tr w:rsidR="00EA6A4C" w:rsidRPr="00A07894" w:rsidTr="00D36A2D">
        <w:trPr>
          <w:trHeight w:val="329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Sistema de Jogo</w:t>
            </w:r>
          </w:p>
        </w:tc>
      </w:tr>
      <w:tr w:rsidR="00EA6A4C" w:rsidRPr="00A07894" w:rsidTr="00A07894">
        <w:trPr>
          <w:trHeight w:val="859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233380" w:rsidRPr="00A07894" w:rsidRDefault="00233380" w:rsidP="00A07894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 xml:space="preserve">Personagem do jogador: </w:t>
            </w:r>
            <w:r w:rsidR="00E161BB">
              <w:rPr>
                <w:rFonts w:asciiTheme="minorHAnsi" w:hAnsiTheme="minorHAnsi" w:cs="Arial"/>
                <w:szCs w:val="24"/>
              </w:rPr>
              <w:t>Josevaldo/ninja preto</w:t>
            </w:r>
          </w:p>
          <w:p w:rsidR="00EA6A4C" w:rsidRDefault="00233380" w:rsidP="00C5601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Personagens não jogadores: ninjas brancos (atiram kunais no jogador)</w:t>
            </w:r>
          </w:p>
          <w:p w:rsidR="0078527D" w:rsidRPr="00C56016" w:rsidRDefault="0078527D" w:rsidP="00C5601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Alvos</w:t>
            </w:r>
            <w:r w:rsidR="007D2B7D">
              <w:rPr>
                <w:rFonts w:asciiTheme="minorHAnsi" w:hAnsiTheme="minorHAnsi" w:cs="Arial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Cs w:val="24"/>
              </w:rPr>
              <w:t xml:space="preserve">(ponto de chegada da missão): ninja verde e ninja vermelho (??? </w:t>
            </w:r>
            <w:r w:rsidR="007D2B7D">
              <w:rPr>
                <w:rFonts w:asciiTheme="minorHAnsi" w:hAnsiTheme="minorHAnsi" w:cs="Arial"/>
                <w:szCs w:val="24"/>
              </w:rPr>
              <w:t>E</w:t>
            </w:r>
            <w:r>
              <w:rPr>
                <w:rFonts w:asciiTheme="minorHAnsi" w:hAnsiTheme="minorHAnsi" w:cs="Arial"/>
                <w:szCs w:val="24"/>
              </w:rPr>
              <w:t xml:space="preserve"> </w:t>
            </w:r>
            <w:r w:rsidR="007D2B7D">
              <w:rPr>
                <w:rFonts w:asciiTheme="minorHAnsi" w:hAnsiTheme="minorHAnsi" w:cs="Arial"/>
                <w:szCs w:val="24"/>
              </w:rPr>
              <w:t>barão)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Estrutura Narrativa</w:t>
            </w:r>
          </w:p>
        </w:tc>
      </w:tr>
      <w:tr w:rsidR="00EA6A4C" w:rsidRPr="00A07894" w:rsidTr="00A07894">
        <w:trPr>
          <w:trHeight w:val="196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BF3EB4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Quando </w:t>
            </w:r>
            <w:r w:rsidR="00945961">
              <w:rPr>
                <w:rFonts w:asciiTheme="minorHAnsi" w:hAnsiTheme="minorHAnsi" w:cs="Arial"/>
                <w:szCs w:val="24"/>
              </w:rPr>
              <w:t xml:space="preserve">o </w:t>
            </w:r>
            <w:r>
              <w:rPr>
                <w:rFonts w:asciiTheme="minorHAnsi" w:hAnsiTheme="minorHAnsi" w:cs="Arial"/>
                <w:szCs w:val="24"/>
              </w:rPr>
              <w:t>jogo é iniciado, aparece a tela inicial, com o botão “iniciar”, apertando nele com o bo</w:t>
            </w:r>
            <w:r w:rsidR="00E311A3">
              <w:rPr>
                <w:rFonts w:asciiTheme="minorHAnsi" w:hAnsiTheme="minorHAnsi" w:cs="Arial"/>
                <w:szCs w:val="24"/>
              </w:rPr>
              <w:t>tão do mouse vai para um diálogo da sinopse, logo depois vai para a</w:t>
            </w:r>
            <w:r w:rsidR="00945961">
              <w:rPr>
                <w:rFonts w:asciiTheme="minorHAnsi" w:hAnsiTheme="minorHAnsi" w:cs="Arial"/>
                <w:szCs w:val="24"/>
              </w:rPr>
              <w:t xml:space="preserve"> fase 1, quando </w:t>
            </w:r>
            <w:r w:rsidR="007D2B7D">
              <w:rPr>
                <w:rFonts w:asciiTheme="minorHAnsi" w:hAnsiTheme="minorHAnsi" w:cs="Arial"/>
                <w:szCs w:val="24"/>
              </w:rPr>
              <w:t>chega</w:t>
            </w:r>
            <w:r>
              <w:rPr>
                <w:rFonts w:asciiTheme="minorHAnsi" w:hAnsiTheme="minorHAnsi" w:cs="Arial"/>
                <w:szCs w:val="24"/>
              </w:rPr>
              <w:t xml:space="preserve"> </w:t>
            </w:r>
            <w:r w:rsidR="007D2B7D">
              <w:rPr>
                <w:rFonts w:asciiTheme="minorHAnsi" w:hAnsiTheme="minorHAnsi" w:cs="Arial"/>
                <w:szCs w:val="24"/>
              </w:rPr>
              <w:t>a</w:t>
            </w:r>
            <w:r>
              <w:rPr>
                <w:rFonts w:asciiTheme="minorHAnsi" w:hAnsiTheme="minorHAnsi" w:cs="Arial"/>
                <w:szCs w:val="24"/>
              </w:rPr>
              <w:t>o f</w:t>
            </w:r>
            <w:r w:rsidR="00E311A3">
              <w:rPr>
                <w:rFonts w:asciiTheme="minorHAnsi" w:hAnsiTheme="minorHAnsi" w:cs="Arial"/>
                <w:szCs w:val="24"/>
              </w:rPr>
              <w:t>inal da fase</w:t>
            </w:r>
            <w:r w:rsidR="007D2B7D">
              <w:rPr>
                <w:rFonts w:asciiTheme="minorHAnsi" w:hAnsiTheme="minorHAnsi" w:cs="Arial"/>
                <w:szCs w:val="24"/>
              </w:rPr>
              <w:t xml:space="preserve"> (alvo)</w:t>
            </w:r>
            <w:r>
              <w:rPr>
                <w:rFonts w:asciiTheme="minorHAnsi" w:hAnsiTheme="minorHAnsi" w:cs="Arial"/>
                <w:szCs w:val="24"/>
              </w:rPr>
              <w:t>, é mostrado um diálogo de “ponte” para a fase 2</w:t>
            </w:r>
            <w:r w:rsidR="007D2B7D">
              <w:rPr>
                <w:rFonts w:asciiTheme="minorHAnsi" w:hAnsiTheme="minorHAnsi" w:cs="Arial"/>
                <w:szCs w:val="24"/>
              </w:rPr>
              <w:t>, o jogador mata o alvo, e passa para a fase 2</w:t>
            </w:r>
            <w:r>
              <w:rPr>
                <w:rFonts w:asciiTheme="minorHAnsi" w:hAnsiTheme="minorHAnsi" w:cs="Arial"/>
                <w:szCs w:val="24"/>
              </w:rPr>
              <w:t xml:space="preserve">, </w:t>
            </w:r>
            <w:r w:rsidR="007D2B7D">
              <w:rPr>
                <w:rFonts w:asciiTheme="minorHAnsi" w:hAnsiTheme="minorHAnsi" w:cs="Arial"/>
                <w:szCs w:val="24"/>
              </w:rPr>
              <w:t>chegando ao alvo</w:t>
            </w:r>
            <w:r>
              <w:rPr>
                <w:rFonts w:asciiTheme="minorHAnsi" w:hAnsiTheme="minorHAnsi" w:cs="Arial"/>
                <w:szCs w:val="24"/>
              </w:rPr>
              <w:t>, é mostrado um diálogo, ele desaparece com uma bomba de fumaça, e aparece uma tela escrito “</w:t>
            </w:r>
            <w:r w:rsidR="00945961">
              <w:rPr>
                <w:rFonts w:asciiTheme="minorHAnsi" w:hAnsiTheme="minorHAnsi" w:cs="Arial"/>
                <w:szCs w:val="24"/>
              </w:rPr>
              <w:t>continua</w:t>
            </w:r>
            <w:r>
              <w:rPr>
                <w:rFonts w:asciiTheme="minorHAnsi" w:hAnsiTheme="minorHAnsi" w:cs="Arial"/>
                <w:szCs w:val="24"/>
              </w:rPr>
              <w:t>...”.</w:t>
            </w:r>
          </w:p>
        </w:tc>
      </w:tr>
      <w:tr w:rsidR="00EA6A4C" w:rsidRPr="00A07894" w:rsidTr="00D36A2D">
        <w:trPr>
          <w:trHeight w:val="355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Jogo</w:t>
            </w:r>
          </w:p>
        </w:tc>
      </w:tr>
      <w:tr w:rsidR="00EA6A4C" w:rsidRPr="00A07894" w:rsidTr="00A07894">
        <w:trPr>
          <w:trHeight w:val="659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233380" w:rsidRPr="00A07894" w:rsidRDefault="00233380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W – Pular</w:t>
            </w:r>
          </w:p>
          <w:p w:rsidR="00233380" w:rsidRPr="00A07894" w:rsidRDefault="00233380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A – Andar para a esquerda</w:t>
            </w:r>
          </w:p>
          <w:p w:rsidR="00233380" w:rsidRDefault="00233380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D – Andar para a direita</w:t>
            </w:r>
          </w:p>
          <w:p w:rsidR="0016103D" w:rsidRPr="00A07894" w:rsidRDefault="0016103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J – Usar a adaga</w:t>
            </w:r>
          </w:p>
          <w:p w:rsidR="00EA6A4C" w:rsidRPr="00A07894" w:rsidRDefault="0016103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K – A</w:t>
            </w:r>
            <w:r w:rsidR="00233380" w:rsidRPr="00A07894">
              <w:rPr>
                <w:rFonts w:asciiTheme="minorHAnsi" w:hAnsiTheme="minorHAnsi" w:cs="Arial"/>
                <w:szCs w:val="24"/>
              </w:rPr>
              <w:t xml:space="preserve">tirar </w:t>
            </w:r>
            <w:r w:rsidR="00233380" w:rsidRPr="0016103D">
              <w:rPr>
                <w:rFonts w:asciiTheme="minorHAnsi" w:hAnsiTheme="minorHAnsi" w:cs="Arial"/>
                <w:szCs w:val="24"/>
                <w:lang w:val="en-US"/>
              </w:rPr>
              <w:t>kunai</w:t>
            </w:r>
          </w:p>
        </w:tc>
      </w:tr>
      <w:tr w:rsidR="00EA6A4C" w:rsidRPr="00A07894" w:rsidTr="00D36A2D">
        <w:trPr>
          <w:trHeight w:val="262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 xml:space="preserve">Game </w:t>
            </w:r>
            <w:r w:rsidRPr="00A07894">
              <w:rPr>
                <w:rFonts w:asciiTheme="minorHAnsi" w:hAnsiTheme="minorHAnsi" w:cs="Arial"/>
                <w:b/>
                <w:bCs/>
                <w:szCs w:val="24"/>
                <w:lang w:val="en-US"/>
              </w:rPr>
              <w:t>flow</w:t>
            </w:r>
          </w:p>
        </w:tc>
      </w:tr>
      <w:tr w:rsidR="00EA6A4C" w:rsidRPr="00A07894" w:rsidTr="00D36A2D">
        <w:trPr>
          <w:trHeight w:val="341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001CEE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O jogo é dividido em duas </w:t>
            </w:r>
            <w:r w:rsidR="007D2B7D">
              <w:rPr>
                <w:rFonts w:asciiTheme="minorHAnsi" w:hAnsiTheme="minorHAnsi" w:cs="Arial"/>
                <w:szCs w:val="24"/>
              </w:rPr>
              <w:t xml:space="preserve">partes, na 1ª, quando matar o alvo, </w:t>
            </w:r>
            <w:r>
              <w:rPr>
                <w:rFonts w:asciiTheme="minorHAnsi" w:hAnsiTheme="minorHAnsi" w:cs="Arial"/>
                <w:szCs w:val="24"/>
              </w:rPr>
              <w:t xml:space="preserve">e na 2ª parte, </w:t>
            </w:r>
            <w:r w:rsidR="007D2B7D">
              <w:rPr>
                <w:rFonts w:asciiTheme="minorHAnsi" w:hAnsiTheme="minorHAnsi" w:cs="Arial"/>
                <w:szCs w:val="24"/>
              </w:rPr>
              <w:t>quando chegar na sala do barão</w:t>
            </w:r>
            <w:r>
              <w:rPr>
                <w:rFonts w:asciiTheme="minorHAnsi" w:hAnsiTheme="minorHAnsi" w:cs="Arial"/>
                <w:szCs w:val="24"/>
              </w:rPr>
              <w:t>.</w:t>
            </w:r>
          </w:p>
        </w:tc>
      </w:tr>
      <w:tr w:rsidR="00EA6A4C" w:rsidRPr="00A07894" w:rsidTr="00D36A2D">
        <w:trPr>
          <w:trHeight w:val="351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Mapa de Ambientes</w:t>
            </w:r>
          </w:p>
        </w:tc>
      </w:tr>
      <w:tr w:rsidR="00EA6A4C" w:rsidRPr="00A07894" w:rsidTr="00D36A2D">
        <w:trPr>
          <w:trHeight w:val="613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Default="0078527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lastRenderedPageBreak/>
              <w:t xml:space="preserve">Fase 1: </w:t>
            </w:r>
            <w:r>
              <w:rPr>
                <w:rFonts w:asciiTheme="minorHAnsi" w:hAnsiTheme="minorHAnsi" w:cs="Arial"/>
                <w:noProof/>
                <w:szCs w:val="24"/>
              </w:rPr>
              <w:drawing>
                <wp:inline distT="0" distB="0" distL="0" distR="0">
                  <wp:extent cx="2943017" cy="13144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se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858" cy="133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27D" w:rsidRDefault="0078527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</w:p>
          <w:p w:rsidR="0078527D" w:rsidRDefault="0078527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Fase 2:</w:t>
            </w:r>
            <w:r>
              <w:rPr>
                <w:rFonts w:asciiTheme="minorHAnsi" w:hAnsiTheme="minorHAnsi" w:cs="Arial"/>
                <w:noProof/>
                <w:szCs w:val="24"/>
              </w:rPr>
              <w:drawing>
                <wp:inline distT="0" distB="0" distL="0" distR="0">
                  <wp:extent cx="2600325" cy="10001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se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99" cy="1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27D" w:rsidRDefault="0078527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</w:p>
          <w:p w:rsidR="0078527D" w:rsidRDefault="0078527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Legenda:</w:t>
            </w:r>
          </w:p>
          <w:p w:rsidR="0078527D" w:rsidRDefault="0078527D" w:rsidP="0078527D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Ponto azul (ninja branco)</w:t>
            </w:r>
          </w:p>
          <w:p w:rsidR="0078527D" w:rsidRDefault="0078527D" w:rsidP="0078527D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Ponto verde (ninja preto/Josevaldo)</w:t>
            </w:r>
          </w:p>
          <w:p w:rsidR="0078527D" w:rsidRDefault="0078527D" w:rsidP="0078527D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Ponto vermelho (alvo)</w:t>
            </w:r>
          </w:p>
          <w:p w:rsidR="0078527D" w:rsidRPr="0078527D" w:rsidRDefault="0078527D" w:rsidP="0078527D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Ponto rosa (luz)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Título e Telas de Informação</w:t>
            </w:r>
          </w:p>
        </w:tc>
      </w:tr>
      <w:tr w:rsidR="00EA6A4C" w:rsidRPr="00A07894" w:rsidTr="00D36A2D">
        <w:trPr>
          <w:trHeight w:val="595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EA6A4C" w:rsidRPr="00A07894" w:rsidRDefault="00C56016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Página de início do jogo: tem um botão escrito “iniciar” na parte de baixo, no meio, utilize o mouse para iniciar o jogo.</w:t>
            </w:r>
          </w:p>
        </w:tc>
      </w:tr>
      <w:tr w:rsidR="00D36A2D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D36A2D" w:rsidRPr="00A07894" w:rsidRDefault="00D36A2D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Análise de dados educacionais</w:t>
            </w:r>
          </w:p>
        </w:tc>
      </w:tr>
      <w:tr w:rsidR="00D36A2D" w:rsidRPr="00A07894" w:rsidTr="00D36A2D">
        <w:trPr>
          <w:trHeight w:val="298"/>
        </w:trPr>
        <w:tc>
          <w:tcPr>
            <w:tcW w:w="11023" w:type="dxa"/>
            <w:shd w:val="clear" w:color="auto" w:fill="auto"/>
            <w:vAlign w:val="center"/>
          </w:tcPr>
          <w:p w:rsidR="00D36A2D" w:rsidRPr="00A07894" w:rsidRDefault="00E47877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Como é um jogo em plataforma, não existe u</w:t>
            </w:r>
            <w:r w:rsidR="00001CEE">
              <w:rPr>
                <w:rFonts w:asciiTheme="minorHAnsi" w:hAnsiTheme="minorHAnsi" w:cs="Arial"/>
                <w:szCs w:val="24"/>
              </w:rPr>
              <w:t>ma proposta educacional, apenas testa as habilidades do jogador para mirar nos “ninjas brancos”.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Requisitos de áudio</w:t>
            </w:r>
          </w:p>
        </w:tc>
      </w:tr>
      <w:tr w:rsidR="00EA6A4C" w:rsidRPr="00A07894" w:rsidTr="00D36A2D">
        <w:trPr>
          <w:trHeight w:val="613"/>
        </w:trPr>
        <w:tc>
          <w:tcPr>
            <w:tcW w:w="11023" w:type="dxa"/>
            <w:tcBorders>
              <w:bottom w:val="single" w:sz="4" w:space="0" w:color="auto"/>
            </w:tcBorders>
            <w:vAlign w:val="center"/>
          </w:tcPr>
          <w:p w:rsidR="00001CEE" w:rsidRDefault="00001CEE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Música de fundo da academia: inicia assim que entra na fase</w:t>
            </w:r>
            <w:r w:rsidR="00B2040C">
              <w:rPr>
                <w:rFonts w:asciiTheme="minorHAnsi" w:hAnsiTheme="minorHAnsi" w:cs="Arial"/>
                <w:szCs w:val="24"/>
              </w:rPr>
              <w:t xml:space="preserve"> (</w:t>
            </w:r>
            <w:r w:rsidR="00B2040C" w:rsidRPr="00B2040C">
              <w:rPr>
                <w:rFonts w:asciiTheme="minorHAnsi" w:hAnsiTheme="minorHAnsi" w:cs="Arial"/>
                <w:szCs w:val="24"/>
                <w:lang w:val="en-US"/>
              </w:rPr>
              <w:t>Cold Halls and Footfalls</w:t>
            </w:r>
            <w:r w:rsidR="00B2040C">
              <w:rPr>
                <w:rFonts w:asciiTheme="minorHAnsi" w:hAnsiTheme="minorHAnsi" w:cs="Arial"/>
                <w:szCs w:val="24"/>
              </w:rPr>
              <w:t>)</w:t>
            </w:r>
          </w:p>
          <w:p w:rsidR="00EA6A4C" w:rsidRPr="00A07894" w:rsidRDefault="00001CEE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Música de fundo da boate: inicia assim que entra na </w:t>
            </w:r>
            <w:r w:rsidR="00E56121">
              <w:rPr>
                <w:rFonts w:asciiTheme="minorHAnsi" w:hAnsiTheme="minorHAnsi" w:cs="Arial"/>
                <w:szCs w:val="24"/>
              </w:rPr>
              <w:t>fase (</w:t>
            </w:r>
            <w:r>
              <w:rPr>
                <w:rFonts w:asciiTheme="minorHAnsi" w:hAnsiTheme="minorHAnsi" w:cs="Arial"/>
                <w:szCs w:val="24"/>
              </w:rPr>
              <w:t xml:space="preserve">M.O.O.N </w:t>
            </w:r>
            <w:r w:rsidR="00945961">
              <w:rPr>
                <w:rFonts w:asciiTheme="minorHAnsi" w:hAnsiTheme="minorHAnsi" w:cs="Arial"/>
                <w:szCs w:val="24"/>
              </w:rPr>
              <w:t>–</w:t>
            </w:r>
            <w:r>
              <w:rPr>
                <w:rFonts w:asciiTheme="minorHAnsi" w:hAnsiTheme="minorHAnsi" w:cs="Arial"/>
                <w:szCs w:val="24"/>
              </w:rPr>
              <w:t xml:space="preserve"> HYDROGEN</w:t>
            </w:r>
            <w:r w:rsidR="00945961">
              <w:rPr>
                <w:rFonts w:asciiTheme="minorHAnsi" w:hAnsiTheme="minorHAnsi" w:cs="Arial"/>
                <w:szCs w:val="24"/>
              </w:rPr>
              <w:t>)</w:t>
            </w:r>
          </w:p>
        </w:tc>
      </w:tr>
      <w:tr w:rsidR="00EA6A4C" w:rsidRPr="00A07894" w:rsidTr="00D36A2D">
        <w:trPr>
          <w:trHeight w:val="298"/>
        </w:trPr>
        <w:tc>
          <w:tcPr>
            <w:tcW w:w="11023" w:type="dxa"/>
            <w:shd w:val="clear" w:color="auto" w:fill="E0E0E0"/>
            <w:vAlign w:val="center"/>
          </w:tcPr>
          <w:p w:rsidR="00EA6A4C" w:rsidRPr="00A07894" w:rsidRDefault="00EA6A4C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b/>
                <w:bCs/>
                <w:szCs w:val="24"/>
              </w:rPr>
            </w:pPr>
            <w:r w:rsidRPr="00A07894">
              <w:rPr>
                <w:rFonts w:asciiTheme="minorHAnsi" w:hAnsiTheme="minorHAnsi" w:cs="Arial"/>
                <w:b/>
                <w:bCs/>
                <w:szCs w:val="24"/>
              </w:rPr>
              <w:t>Programação</w:t>
            </w:r>
          </w:p>
        </w:tc>
      </w:tr>
      <w:tr w:rsidR="00EA6A4C" w:rsidRPr="00A07894" w:rsidTr="00D36A2D">
        <w:trPr>
          <w:trHeight w:val="315"/>
        </w:trPr>
        <w:tc>
          <w:tcPr>
            <w:tcW w:w="11023" w:type="dxa"/>
            <w:vAlign w:val="center"/>
          </w:tcPr>
          <w:p w:rsidR="00EA6A4C" w:rsidRPr="00A07894" w:rsidRDefault="00333AFA" w:rsidP="00A07894">
            <w:pPr>
              <w:spacing w:line="276" w:lineRule="auto"/>
              <w:ind w:firstLine="0"/>
              <w:jc w:val="left"/>
              <w:rPr>
                <w:rFonts w:asciiTheme="minorHAnsi" w:hAnsiTheme="minorHAnsi" w:cs="Arial"/>
                <w:szCs w:val="24"/>
              </w:rPr>
            </w:pPr>
            <w:r w:rsidRPr="00A07894">
              <w:rPr>
                <w:rFonts w:asciiTheme="minorHAnsi" w:hAnsiTheme="minorHAnsi" w:cs="Arial"/>
                <w:szCs w:val="24"/>
              </w:rPr>
              <w:t>A ferramenta usada foi o construct 2, que, mesmo a interface sendo um pouco mais complexa do que o do scratch, simplifica em certos itens e facilita na produção do jogo.</w:t>
            </w:r>
          </w:p>
        </w:tc>
      </w:tr>
    </w:tbl>
    <w:p w:rsidR="00A64744" w:rsidRDefault="00A64744"/>
    <w:sectPr w:rsidR="00A64744" w:rsidSect="00D36A2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PS M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7592"/>
    <w:multiLevelType w:val="hybridMultilevel"/>
    <w:tmpl w:val="83108DB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F94FE4"/>
    <w:multiLevelType w:val="hybridMultilevel"/>
    <w:tmpl w:val="2DE03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272D"/>
    <w:multiLevelType w:val="hybridMultilevel"/>
    <w:tmpl w:val="5C2A5400"/>
    <w:lvl w:ilvl="0" w:tplc="40FED7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 PS MT" w:hAnsi="Times New Roman PS M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707C39"/>
    <w:multiLevelType w:val="hybridMultilevel"/>
    <w:tmpl w:val="E5D01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6268D"/>
    <w:multiLevelType w:val="hybridMultilevel"/>
    <w:tmpl w:val="6D3E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FA"/>
    <w:rsid w:val="00001CEE"/>
    <w:rsid w:val="000A5637"/>
    <w:rsid w:val="0016103D"/>
    <w:rsid w:val="00194B33"/>
    <w:rsid w:val="001C4233"/>
    <w:rsid w:val="00233380"/>
    <w:rsid w:val="002341CF"/>
    <w:rsid w:val="00293D29"/>
    <w:rsid w:val="00333AFA"/>
    <w:rsid w:val="00357438"/>
    <w:rsid w:val="003C07DA"/>
    <w:rsid w:val="00684B14"/>
    <w:rsid w:val="0078527D"/>
    <w:rsid w:val="007D2B7D"/>
    <w:rsid w:val="008C728F"/>
    <w:rsid w:val="008E58BB"/>
    <w:rsid w:val="00945961"/>
    <w:rsid w:val="009D3817"/>
    <w:rsid w:val="009D40FE"/>
    <w:rsid w:val="00A07894"/>
    <w:rsid w:val="00A64744"/>
    <w:rsid w:val="00A9000F"/>
    <w:rsid w:val="00B2040C"/>
    <w:rsid w:val="00B8587B"/>
    <w:rsid w:val="00BF3EB4"/>
    <w:rsid w:val="00C3772C"/>
    <w:rsid w:val="00C52E3A"/>
    <w:rsid w:val="00C56016"/>
    <w:rsid w:val="00D36A2D"/>
    <w:rsid w:val="00DC1A5D"/>
    <w:rsid w:val="00DF4FEE"/>
    <w:rsid w:val="00E161BB"/>
    <w:rsid w:val="00E311A3"/>
    <w:rsid w:val="00E44FEB"/>
    <w:rsid w:val="00E47877"/>
    <w:rsid w:val="00E56121"/>
    <w:rsid w:val="00E9761D"/>
    <w:rsid w:val="00EA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E808"/>
  <w15:docId w15:val="{74944A5A-8FFC-4FA5-974D-410DE18D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17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A6A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6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A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odelo%20de%20Documento%20de%20Game%20Desig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Documento de Game Design.dotx</Template>
  <TotalTime>789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Nathãn</dc:creator>
  <cp:lastModifiedBy>nathãn lima</cp:lastModifiedBy>
  <cp:revision>7</cp:revision>
  <cp:lastPrinted>2014-04-30T19:15:00Z</cp:lastPrinted>
  <dcterms:created xsi:type="dcterms:W3CDTF">2017-06-27T19:42:00Z</dcterms:created>
  <dcterms:modified xsi:type="dcterms:W3CDTF">2017-07-01T00:11:00Z</dcterms:modified>
</cp:coreProperties>
</file>